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378" w:rsidRDefault="00C84378">
      <w:pPr>
        <w:rPr>
          <w:b/>
          <w:bCs/>
        </w:rPr>
      </w:pPr>
      <w:r>
        <w:rPr>
          <w:b/>
          <w:bCs/>
        </w:rPr>
        <w:t>Аренда переговорных, служебного транспорта.</w:t>
      </w:r>
    </w:p>
    <w:p w:rsidR="00C84378" w:rsidRDefault="00C84378">
      <w:pPr>
        <w:rPr>
          <w:b/>
          <w:bCs/>
        </w:rPr>
      </w:pPr>
    </w:p>
    <w:p w:rsidR="00C84378" w:rsidRDefault="00C84378">
      <w:pPr>
        <w:rPr>
          <w:rFonts w:ascii="Times New Roman" w:hAnsi="Times New Roman" w:cs="Noto Sans"/>
        </w:rPr>
      </w:pPr>
      <w:r>
        <w:rPr>
          <w:rFonts w:ascii="Times New Roman" w:hAnsi="Times New Roman" w:cs="Noto Sans"/>
        </w:rPr>
        <w:t>Форма регистрации на главной странице (восстановление пароля).</w:t>
      </w:r>
    </w:p>
    <w:p w:rsidR="00C84378" w:rsidRDefault="00C84378">
      <w:pPr>
        <w:rPr>
          <w:rFonts w:ascii="Times New Roman" w:hAnsi="Times New Roman" w:cs="Noto Sans"/>
        </w:rPr>
      </w:pPr>
      <w:r>
        <w:rPr>
          <w:rFonts w:ascii="Times New Roman" w:hAnsi="Times New Roman" w:cs="Noto Sans"/>
        </w:rPr>
        <w:t>После регистрации пользователь автоматически получает роль пользователя. Администратор системы может назначить дополнительные роли (Админ. модуля, Согласующий…).</w:t>
      </w:r>
    </w:p>
    <w:p w:rsidR="00C84378" w:rsidRDefault="00C84378">
      <w:pPr>
        <w:rPr>
          <w:rFonts w:ascii="Times New Roman" w:hAnsi="Times New Roman" w:cs="Noto Sans"/>
        </w:rPr>
      </w:pPr>
    </w:p>
    <w:p w:rsidR="00C84378" w:rsidRPr="0064027C" w:rsidRDefault="00C84378">
      <w:pPr>
        <w:rPr>
          <w:rFonts w:ascii="Times New Roman" w:hAnsi="Times New Roman" w:cs="Noto Sans"/>
        </w:rPr>
      </w:pPr>
      <w:r w:rsidRPr="00292387">
        <w:rPr>
          <w:rFonts w:ascii="Times New Roman" w:hAnsi="Times New Roman" w:cs="Noto Sans"/>
        </w:rPr>
        <w:t>Роли</w:t>
      </w:r>
      <w:r>
        <w:rPr>
          <w:rFonts w:ascii="Times New Roman" w:hAnsi="Times New Roman" w:cs="Noto Sans"/>
        </w:rPr>
        <w:t>: Администратор, Администратор модуля, Согласующий, Водитель, Пользователь</w:t>
      </w:r>
    </w:p>
    <w:p w:rsidR="00C84378" w:rsidRDefault="00C84378">
      <w:pPr>
        <w:rPr>
          <w:rFonts w:ascii="Times New Roman" w:hAnsi="Times New Roman" w:cs="Noto Sans"/>
        </w:rPr>
      </w:pPr>
      <w:r w:rsidRPr="000552BF">
        <w:rPr>
          <w:rFonts w:ascii="Times New Roman" w:hAnsi="Times New Roman" w:cs="Noto Sans"/>
        </w:rPr>
        <w:t xml:space="preserve">Статусы переговорных: </w:t>
      </w:r>
      <w:r>
        <w:rPr>
          <w:rFonts w:ascii="Times New Roman" w:hAnsi="Times New Roman" w:cs="Noto Sans"/>
        </w:rPr>
        <w:t>(0)</w:t>
      </w:r>
      <w:r w:rsidRPr="000552BF">
        <w:rPr>
          <w:rFonts w:ascii="Times New Roman" w:hAnsi="Times New Roman" w:cs="Noto Sans"/>
        </w:rPr>
        <w:t xml:space="preserve">Доступна, </w:t>
      </w:r>
      <w:r>
        <w:rPr>
          <w:rFonts w:ascii="Times New Roman" w:hAnsi="Times New Roman" w:cs="Noto Sans"/>
        </w:rPr>
        <w:t>(1)</w:t>
      </w:r>
      <w:r w:rsidRPr="000552BF">
        <w:rPr>
          <w:rFonts w:ascii="Times New Roman" w:hAnsi="Times New Roman" w:cs="Noto Sans"/>
        </w:rPr>
        <w:t>Не доступна</w:t>
      </w:r>
    </w:p>
    <w:p w:rsidR="00C84378" w:rsidRDefault="00C84378">
      <w:pPr>
        <w:rPr>
          <w:rFonts w:ascii="Times New Roman" w:hAnsi="Times New Roman" w:cs="Noto Sans"/>
          <w:lang w:val="en-US"/>
        </w:rPr>
      </w:pPr>
      <w:r>
        <w:rPr>
          <w:rFonts w:ascii="Times New Roman" w:hAnsi="Times New Roman" w:cs="Noto Sans"/>
        </w:rPr>
        <w:t>Статусы заявок на переговорные: (</w:t>
      </w:r>
      <w:r w:rsidRPr="00DB7821">
        <w:rPr>
          <w:rFonts w:ascii="Times New Roman" w:hAnsi="Times New Roman" w:cs="Noto Sans"/>
        </w:rPr>
        <w:t>10</w:t>
      </w:r>
      <w:r>
        <w:rPr>
          <w:rFonts w:ascii="Times New Roman" w:hAnsi="Times New Roman" w:cs="Noto Sans"/>
        </w:rPr>
        <w:t>)На рассмотрении, (</w:t>
      </w:r>
      <w:r w:rsidRPr="00DB7821">
        <w:rPr>
          <w:rFonts w:ascii="Times New Roman" w:hAnsi="Times New Roman" w:cs="Noto Sans"/>
        </w:rPr>
        <w:t>11</w:t>
      </w:r>
      <w:r>
        <w:rPr>
          <w:rFonts w:ascii="Times New Roman" w:hAnsi="Times New Roman" w:cs="Noto Sans"/>
        </w:rPr>
        <w:t>)Согласована, (</w:t>
      </w:r>
      <w:r w:rsidRPr="00DB7821">
        <w:rPr>
          <w:rFonts w:ascii="Times New Roman" w:hAnsi="Times New Roman" w:cs="Noto Sans"/>
        </w:rPr>
        <w:t>12</w:t>
      </w:r>
      <w:r>
        <w:rPr>
          <w:rFonts w:ascii="Times New Roman" w:hAnsi="Times New Roman" w:cs="Noto Sans"/>
        </w:rPr>
        <w:t>)Отклонено, (</w:t>
      </w:r>
      <w:r w:rsidRPr="00DB7821">
        <w:rPr>
          <w:rFonts w:ascii="Times New Roman" w:hAnsi="Times New Roman" w:cs="Noto Sans"/>
        </w:rPr>
        <w:t>13</w:t>
      </w:r>
      <w:r>
        <w:rPr>
          <w:rFonts w:ascii="Times New Roman" w:hAnsi="Times New Roman" w:cs="Noto Sans"/>
        </w:rPr>
        <w:t>)Отмена пользователем, (</w:t>
      </w:r>
      <w:r w:rsidRPr="00DB7821">
        <w:rPr>
          <w:rFonts w:ascii="Times New Roman" w:hAnsi="Times New Roman" w:cs="Noto Sans"/>
        </w:rPr>
        <w:t>14</w:t>
      </w:r>
      <w:r>
        <w:rPr>
          <w:rFonts w:ascii="Times New Roman" w:hAnsi="Times New Roman" w:cs="Noto Sans"/>
        </w:rPr>
        <w:t>)Отмена системой</w:t>
      </w:r>
    </w:p>
    <w:p w:rsidR="00C84378" w:rsidRDefault="00C84378">
      <w:pPr>
        <w:rPr>
          <w:rFonts w:ascii="Times New Roman" w:hAnsi="Times New Roman" w:cs="Noto Sans"/>
          <w:lang w:val="en-US"/>
        </w:rPr>
      </w:pPr>
      <w:r w:rsidRPr="00963E51">
        <w:rPr>
          <w:rFonts w:ascii="Times New Roman" w:hAnsi="Times New Roman" w:cs="Noto Sans"/>
        </w:rPr>
        <w:t>Статусы автомобилей: (</w:t>
      </w:r>
      <w:r>
        <w:rPr>
          <w:rFonts w:ascii="Times New Roman" w:hAnsi="Times New Roman" w:cs="Noto Sans"/>
        </w:rPr>
        <w:t>20</w:t>
      </w:r>
      <w:r w:rsidRPr="00963E51">
        <w:rPr>
          <w:rFonts w:ascii="Times New Roman" w:hAnsi="Times New Roman" w:cs="Noto Sans"/>
        </w:rPr>
        <w:t>)</w:t>
      </w:r>
      <w:r>
        <w:rPr>
          <w:rFonts w:ascii="Times New Roman" w:hAnsi="Times New Roman" w:cs="Noto Sans"/>
        </w:rPr>
        <w:t>На ходу, (21)На обслуживании, (22)В ремонте</w:t>
      </w:r>
    </w:p>
    <w:p w:rsidR="00C84378" w:rsidRPr="00963E51" w:rsidRDefault="00C84378">
      <w:pPr>
        <w:rPr>
          <w:rFonts w:ascii="Times New Roman" w:hAnsi="Times New Roman" w:cs="Noto Sans"/>
        </w:rPr>
      </w:pPr>
      <w:r>
        <w:rPr>
          <w:rFonts w:ascii="Times New Roman" w:hAnsi="Times New Roman" w:cs="Noto Sans"/>
        </w:rPr>
        <w:t>Статусы заказов со стороны водителя: (30)В очереди, (31)В пути, (32)Ожидание посадки, (33)Посадка завершена, (34)Выполнено</w:t>
      </w:r>
    </w:p>
    <w:p w:rsidR="00C84378" w:rsidRPr="00292387" w:rsidRDefault="00C84378">
      <w:pPr>
        <w:rPr>
          <w:rFonts w:ascii="Times New Roman" w:hAnsi="Times New Roman" w:cs="Noto Sans"/>
        </w:rPr>
      </w:pPr>
    </w:p>
    <w:p w:rsidR="00C84378" w:rsidRPr="00CA18EE" w:rsidRDefault="00C84378">
      <w:pPr>
        <w:rPr>
          <w:rFonts w:ascii="Times New Roman" w:hAnsi="Times New Roman" w:cs="Noto Sans"/>
          <w:b/>
          <w:sz w:val="28"/>
          <w:szCs w:val="28"/>
        </w:rPr>
      </w:pPr>
      <w:r w:rsidRPr="00CA18EE">
        <w:rPr>
          <w:rFonts w:ascii="Times New Roman" w:hAnsi="Times New Roman" w:cs="Noto Sans"/>
          <w:b/>
          <w:sz w:val="28"/>
          <w:szCs w:val="28"/>
        </w:rPr>
        <w:t>Модуль аренды служебного транспорта.</w:t>
      </w:r>
    </w:p>
    <w:p w:rsidR="00C84378" w:rsidRDefault="00C84378">
      <w:pPr>
        <w:rPr>
          <w:rFonts w:ascii="Times New Roman" w:hAnsi="Times New Roman" w:cs="Noto Sans"/>
        </w:rPr>
      </w:pPr>
      <w:r>
        <w:rPr>
          <w:rFonts w:ascii="Times New Roman" w:hAnsi="Times New Roman" w:cs="Noto Sans"/>
        </w:rPr>
        <w:tab/>
        <w:t>Админ. модуля должен заносить автомобили в базу.</w:t>
      </w:r>
    </w:p>
    <w:p w:rsidR="00C84378" w:rsidRDefault="00C84378">
      <w:pPr>
        <w:rPr>
          <w:rFonts w:ascii="Times New Roman" w:hAnsi="Times New Roman" w:cs="Noto Sans"/>
        </w:rPr>
      </w:pPr>
      <w:r>
        <w:rPr>
          <w:rFonts w:ascii="Times New Roman" w:hAnsi="Times New Roman" w:cs="Noto Sans"/>
        </w:rPr>
        <w:tab/>
        <w:t>Пользователь может подать/отменить заявку (время, место, в одну или две стороны, во сколько обратно, назначение поездки).</w:t>
      </w:r>
    </w:p>
    <w:p w:rsidR="00C84378" w:rsidRDefault="00C84378">
      <w:pPr>
        <w:rPr>
          <w:rFonts w:ascii="Times New Roman" w:hAnsi="Times New Roman" w:cs="Noto Sans"/>
        </w:rPr>
      </w:pPr>
      <w:r>
        <w:rPr>
          <w:rFonts w:ascii="Times New Roman" w:hAnsi="Times New Roman" w:cs="Noto Sans"/>
        </w:rPr>
        <w:tab/>
        <w:t>Заявка уходит согласующему на рассмотрение (у согласующего должен быть фрейм входящих заявок), он её может согласовать или отклонить. Во фрейме заявок по каждой заявке согласующий должен автоматически получать список удовлетворяющих заявке автомобилей.</w:t>
      </w:r>
    </w:p>
    <w:p w:rsidR="00C84378" w:rsidRDefault="00C84378">
      <w:pPr>
        <w:rPr>
          <w:rFonts w:ascii="Times New Roman" w:hAnsi="Times New Roman" w:cs="Noto Sans"/>
        </w:rPr>
      </w:pPr>
      <w:r>
        <w:rPr>
          <w:rFonts w:ascii="Times New Roman" w:hAnsi="Times New Roman" w:cs="Noto Sans"/>
        </w:rPr>
        <w:tab/>
        <w:t>Подключить почтовое уведомление клиента о результате.</w:t>
      </w:r>
    </w:p>
    <w:p w:rsidR="00C84378" w:rsidRDefault="00C84378">
      <w:pPr>
        <w:rPr>
          <w:rFonts w:ascii="Times New Roman" w:hAnsi="Times New Roman" w:cs="Noto Sans"/>
        </w:rPr>
      </w:pPr>
    </w:p>
    <w:p w:rsidR="00C84378" w:rsidRPr="00CA18EE" w:rsidRDefault="00C84378">
      <w:pPr>
        <w:rPr>
          <w:rFonts w:ascii="Times New Roman" w:hAnsi="Times New Roman" w:cs="Noto Sans"/>
          <w:b/>
          <w:sz w:val="28"/>
          <w:szCs w:val="28"/>
        </w:rPr>
      </w:pPr>
      <w:r w:rsidRPr="00CA18EE">
        <w:rPr>
          <w:rFonts w:ascii="Times New Roman" w:hAnsi="Times New Roman" w:cs="Noto Sans"/>
          <w:b/>
          <w:sz w:val="28"/>
          <w:szCs w:val="28"/>
        </w:rPr>
        <w:t>Модуль переговорных.</w:t>
      </w:r>
    </w:p>
    <w:p w:rsidR="00C84378" w:rsidRDefault="00C84378">
      <w:pPr>
        <w:rPr>
          <w:rFonts w:ascii="Times New Roman" w:hAnsi="Times New Roman" w:cs="Noto Sans"/>
        </w:rPr>
      </w:pPr>
      <w:r>
        <w:rPr>
          <w:rFonts w:ascii="Times New Roman" w:hAnsi="Times New Roman" w:cs="Noto Sans"/>
        </w:rPr>
        <w:tab/>
        <w:t>Администратор модуля</w:t>
      </w:r>
    </w:p>
    <w:p w:rsidR="00C84378" w:rsidRDefault="00C84378" w:rsidP="005F221E">
      <w:pPr>
        <w:numPr>
          <w:ilvl w:val="0"/>
          <w:numId w:val="1"/>
        </w:numPr>
        <w:rPr>
          <w:rFonts w:ascii="Times New Roman" w:hAnsi="Times New Roman" w:cs="Noto Sans"/>
        </w:rPr>
      </w:pPr>
      <w:r>
        <w:rPr>
          <w:rFonts w:ascii="Times New Roman" w:hAnsi="Times New Roman" w:cs="Noto Sans"/>
        </w:rPr>
        <w:t xml:space="preserve">составляет список переговорных (здание, кабинет, количество мест, наличие проектора, наличие интернет). </w:t>
      </w:r>
    </w:p>
    <w:p w:rsidR="00C84378" w:rsidRPr="005F221E" w:rsidRDefault="00C84378" w:rsidP="005F221E">
      <w:pPr>
        <w:numPr>
          <w:ilvl w:val="0"/>
          <w:numId w:val="1"/>
        </w:numPr>
        <w:rPr>
          <w:rFonts w:ascii="Times New Roman" w:hAnsi="Times New Roman" w:cs="Noto Sans"/>
        </w:rPr>
      </w:pPr>
      <w:r>
        <w:rPr>
          <w:rFonts w:ascii="Times New Roman" w:hAnsi="Times New Roman" w:cs="Noto Sans"/>
        </w:rPr>
        <w:t>При изменении статуса на «Не доступен» может быть указана дата планируемого возврата в состояние «Доступен». Если дата не указана, то аннулируются (статус 7, + уведомления в ЛК) все поданные и согласованные заявки, если указано – то в пределах указанного интервала. Админ должен иметь возможность изменить дату. При истечении срока статус меняется на «Доступен» автоматически (нужен джоб, например раз в сутки в 00:05)</w:t>
      </w:r>
      <w:r w:rsidRPr="005F221E">
        <w:rPr>
          <w:rFonts w:ascii="Times New Roman" w:hAnsi="Times New Roman" w:cs="Noto Sans"/>
        </w:rPr>
        <w:t>.</w:t>
      </w:r>
    </w:p>
    <w:p w:rsidR="00C84378" w:rsidRPr="00187570" w:rsidRDefault="00C84378" w:rsidP="005F221E">
      <w:pPr>
        <w:numPr>
          <w:ilvl w:val="0"/>
          <w:numId w:val="1"/>
        </w:numPr>
        <w:rPr>
          <w:rFonts w:ascii="Times New Roman" w:hAnsi="Times New Roman" w:cs="Noto Sans"/>
        </w:rPr>
      </w:pPr>
      <w:r w:rsidRPr="005F221E">
        <w:rPr>
          <w:rFonts w:ascii="Times New Roman" w:hAnsi="Times New Roman" w:cs="Noto Sans"/>
        </w:rPr>
        <w:t xml:space="preserve">При изменении параметров (количество мест, наличие проектора, наличие интернет) </w:t>
      </w:r>
      <w:r>
        <w:rPr>
          <w:rFonts w:ascii="Times New Roman" w:hAnsi="Times New Roman" w:cs="Noto Sans"/>
        </w:rPr>
        <w:t>производится рассылка уведомлений в ЛК по поданным и согласованным заявкам.</w:t>
      </w:r>
    </w:p>
    <w:p w:rsidR="00C84378" w:rsidRDefault="00C84378">
      <w:pPr>
        <w:rPr>
          <w:rFonts w:ascii="Times New Roman" w:hAnsi="Times New Roman" w:cs="Noto Sans"/>
        </w:rPr>
      </w:pPr>
      <w:r>
        <w:rPr>
          <w:rFonts w:ascii="Times New Roman" w:hAnsi="Times New Roman" w:cs="Noto Sans"/>
        </w:rPr>
        <w:tab/>
        <w:t>Пользователю доступен список переговорных (выбор здания, кабинета и даты)  где указано занятое/свободное время. Пользователь подаёт заявку на свободное время и указывает особенности, например, требуется настроенный доступ в TrueConf.</w:t>
      </w:r>
    </w:p>
    <w:p w:rsidR="00C84378" w:rsidRDefault="00C84378">
      <w:pPr>
        <w:rPr>
          <w:rFonts w:ascii="Times New Roman" w:hAnsi="Times New Roman" w:cs="Noto Sans"/>
        </w:rPr>
      </w:pPr>
      <w:r>
        <w:rPr>
          <w:rFonts w:ascii="Times New Roman" w:hAnsi="Times New Roman" w:cs="Noto Sans"/>
        </w:rPr>
        <w:tab/>
        <w:t>Заявка уходит согласующему, согласующий при открытии заявки тоже видит свободное / занятое время, и согласует или отклоняет. Согласующий также видит информацию о пользователе (ФИО, должность, подразделение, телефон, почта)</w:t>
      </w:r>
    </w:p>
    <w:p w:rsidR="00C84378" w:rsidRDefault="00C84378">
      <w:pPr>
        <w:rPr>
          <w:rFonts w:ascii="Times New Roman" w:hAnsi="Times New Roman" w:cs="Noto Sans"/>
        </w:rPr>
      </w:pPr>
      <w:r>
        <w:rPr>
          <w:rFonts w:ascii="Times New Roman" w:hAnsi="Times New Roman" w:cs="Noto Sans"/>
        </w:rPr>
        <w:tab/>
        <w:t>Все уведомления, кроме ЛК, также дублируются по почте.</w:t>
      </w:r>
    </w:p>
    <w:p w:rsidR="00C84378" w:rsidRPr="00520E59" w:rsidRDefault="00C84378"/>
    <w:sectPr w:rsidR="00C84378" w:rsidRPr="00520E59" w:rsidSect="00EE7E0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an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914DD0"/>
    <w:multiLevelType w:val="hybridMultilevel"/>
    <w:tmpl w:val="D14CFCC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7404E"/>
    <w:rsid w:val="00042914"/>
    <w:rsid w:val="000552BF"/>
    <w:rsid w:val="00057715"/>
    <w:rsid w:val="000B07A7"/>
    <w:rsid w:val="00187570"/>
    <w:rsid w:val="00193D26"/>
    <w:rsid w:val="001E6190"/>
    <w:rsid w:val="00292387"/>
    <w:rsid w:val="002B59DC"/>
    <w:rsid w:val="002B68A7"/>
    <w:rsid w:val="00306A1D"/>
    <w:rsid w:val="0041665D"/>
    <w:rsid w:val="004815D1"/>
    <w:rsid w:val="004B63C2"/>
    <w:rsid w:val="00520E59"/>
    <w:rsid w:val="005F221E"/>
    <w:rsid w:val="0064027C"/>
    <w:rsid w:val="00780177"/>
    <w:rsid w:val="007C3CCC"/>
    <w:rsid w:val="008D1EB8"/>
    <w:rsid w:val="008E7F6E"/>
    <w:rsid w:val="00953193"/>
    <w:rsid w:val="00963A22"/>
    <w:rsid w:val="00963E51"/>
    <w:rsid w:val="0099130C"/>
    <w:rsid w:val="009A0122"/>
    <w:rsid w:val="00A541EB"/>
    <w:rsid w:val="00B2041A"/>
    <w:rsid w:val="00B2290A"/>
    <w:rsid w:val="00C02BD8"/>
    <w:rsid w:val="00C84378"/>
    <w:rsid w:val="00CA18EE"/>
    <w:rsid w:val="00CD77BB"/>
    <w:rsid w:val="00D9180A"/>
    <w:rsid w:val="00DB7821"/>
    <w:rsid w:val="00EA10A7"/>
    <w:rsid w:val="00EE7E0D"/>
    <w:rsid w:val="00F121C8"/>
    <w:rsid w:val="00F1568A"/>
    <w:rsid w:val="00F458E4"/>
    <w:rsid w:val="00F7404E"/>
    <w:rsid w:val="00FA473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E0D"/>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514</TotalTime>
  <Pages>2</Pages>
  <Words>370</Words>
  <Characters>2114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tarasovanton0202@gmail.com</dc:creator>
  <cp:keywords/>
  <dc:description/>
  <cp:lastModifiedBy>Пользователь Windows</cp:lastModifiedBy>
  <cp:revision>12</cp:revision>
  <dcterms:created xsi:type="dcterms:W3CDTF">2023-04-06T08:42:00Z</dcterms:created>
  <dcterms:modified xsi:type="dcterms:W3CDTF">2023-05-14T20:11:00Z</dcterms:modified>
</cp:coreProperties>
</file>